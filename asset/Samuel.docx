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6C08A0">
        <w:tc>
          <w:tcPr>
            <w:tcW w:w="5013" w:type="dxa"/>
            <w:vAlign w:val="bottom"/>
          </w:tcPr>
          <w:bookmarkStart w:id="0" w:name="_GoBack"/>
          <w:bookmarkEnd w:id="0"/>
          <w:p w:rsidR="00C84833" w:rsidRDefault="007272C8" w:rsidP="001521D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B11780C9531A49ADA150E19199FF75A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1521D3">
                  <w:t>Samuel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E7CC06BA227B4342A142D370D8CDB23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1521D3">
                  <w:t>Damilare</w:t>
                </w:r>
                <w:proofErr w:type="spellEnd"/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1521D3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990EC408AD5544F789277C3E6E6425CD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proofErr w:type="spellStart"/>
                      <w:r w:rsidRPr="001521D3">
                        <w:t>Ilogbo</w:t>
                      </w:r>
                      <w:proofErr w:type="spellEnd"/>
                      <w:r w:rsidRPr="001521D3">
                        <w:t xml:space="preserve"> </w:t>
                      </w:r>
                      <w:proofErr w:type="spellStart"/>
                      <w:r w:rsidRPr="001521D3">
                        <w:t>Eremi</w:t>
                      </w:r>
                      <w:proofErr w:type="spellEnd"/>
                      <w:r w:rsidRPr="001521D3">
                        <w:t xml:space="preserve">, </w:t>
                      </w:r>
                      <w:proofErr w:type="spellStart"/>
                      <w:r w:rsidRPr="001521D3">
                        <w:t>Oko-afo</w:t>
                      </w:r>
                      <w:proofErr w:type="spellEnd"/>
                      <w:r w:rsidRPr="001521D3">
                        <w:t xml:space="preserve">, </w:t>
                      </w:r>
                      <w:proofErr w:type="spellStart"/>
                      <w:r w:rsidRPr="001521D3">
                        <w:t>Badagry</w:t>
                      </w:r>
                      <w:proofErr w:type="spellEnd"/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EB1A5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E98F1322C1214E25BA842E1ED22B41A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1521D3" w:rsidP="001521D3">
                      <w:pPr>
                        <w:pStyle w:val="ContactInfo"/>
                      </w:pPr>
                      <w:r>
                        <w:t>+2349134422903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71EA88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DCAF90309A7B49EA841BB19A1355908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1521D3" w:rsidP="001521D3">
                      <w:pPr>
                        <w:pStyle w:val="ContactInfo"/>
                      </w:pPr>
                      <w:r>
                        <w:t>Samueldamilare622@gmail.com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7D843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01FBC2F65731439ABC8ABE59E38887B5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932D92" w:rsidP="00932D92">
                      <w:pPr>
                        <w:pStyle w:val="ContactInfo"/>
                      </w:pPr>
                      <w:r w:rsidRPr="009D0878">
                        <w:t>LinkedIn Profile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14C4D3" wp14:editId="6CCF953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B556FA5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C03C093716674506936A51C33A63AC90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1521D3" w:rsidP="001521D3">
                      <w:pPr>
                        <w:pStyle w:val="ContactInfo"/>
                      </w:pPr>
                      <w:r>
                        <w:t>@</w:t>
                      </w:r>
                      <w:proofErr w:type="spellStart"/>
                      <w:r>
                        <w:t>DAgbelemo</w:t>
                      </w:r>
                      <w:proofErr w:type="spellEnd"/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29B37AA" wp14:editId="47B35DE2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D90C5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Pr="001521D3" w:rsidRDefault="001521D3">
      <w:pPr>
        <w:rPr>
          <w:color w:val="808080" w:themeColor="background1" w:themeShade="80"/>
          <w:sz w:val="20"/>
          <w:szCs w:val="20"/>
        </w:rPr>
      </w:pPr>
      <w:r w:rsidRPr="001521D3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I am a junior front-end developer who has been working on web development for the past 2 to 3 years. I have worked on various projects ranging from HTML, SCSS, and even some web technologies like React and Diffusion. My experience with web technologies has helped me create engaging websites with a simple and user-friendly design.</w:t>
      </w:r>
    </w:p>
    <w:p w:rsidR="00AD13CB" w:rsidRDefault="007272C8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2C571EFD25804758839729A2F5D1262C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5B1D68" w:rsidRDefault="001521D3" w:rsidP="00BC7376">
            <w:pPr>
              <w:pStyle w:val="ListBullet"/>
              <w:numPr>
                <w:ilvl w:val="0"/>
                <w:numId w:val="4"/>
              </w:numPr>
            </w:pPr>
            <w:r>
              <w:t>HTML</w:t>
            </w:r>
          </w:p>
          <w:p w:rsidR="00752315" w:rsidRDefault="001521D3" w:rsidP="001521D3">
            <w:pPr>
              <w:pStyle w:val="ListBullet"/>
              <w:numPr>
                <w:ilvl w:val="0"/>
                <w:numId w:val="4"/>
              </w:numPr>
            </w:pPr>
            <w:r>
              <w:t>CSS</w:t>
            </w:r>
          </w:p>
          <w:p w:rsidR="001521D3" w:rsidRDefault="001521D3" w:rsidP="001521D3">
            <w:pPr>
              <w:pStyle w:val="ListBullet"/>
              <w:numPr>
                <w:ilvl w:val="0"/>
                <w:numId w:val="4"/>
              </w:numPr>
            </w:pPr>
            <w:r>
              <w:t>SCSS</w:t>
            </w:r>
          </w:p>
          <w:p w:rsidR="001521D3" w:rsidRDefault="001521D3" w:rsidP="001521D3">
            <w:pPr>
              <w:pStyle w:val="ListBullet"/>
              <w:numPr>
                <w:ilvl w:val="0"/>
                <w:numId w:val="4"/>
              </w:numPr>
            </w:pPr>
            <w:proofErr w:type="spellStart"/>
            <w:r>
              <w:t>Javascript</w:t>
            </w:r>
            <w:proofErr w:type="spellEnd"/>
          </w:p>
          <w:p w:rsidR="001521D3" w:rsidRPr="004937AE" w:rsidRDefault="001521D3" w:rsidP="001521D3">
            <w:pPr>
              <w:pStyle w:val="ListBullet"/>
              <w:numPr>
                <w:ilvl w:val="0"/>
                <w:numId w:val="4"/>
              </w:numPr>
            </w:pPr>
            <w:r>
              <w:t>Little React.js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752315" w:rsidRPr="004937AE" w:rsidRDefault="00752315" w:rsidP="001521D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5B1D68" w:rsidRDefault="001521D3" w:rsidP="004937AE">
      <w:pPr>
        <w:pStyle w:val="Heading1"/>
      </w:pPr>
      <w:r>
        <w:t>Education</w:t>
      </w:r>
    </w:p>
    <w:p w:rsidR="0023705D" w:rsidRPr="00D413F9" w:rsidRDefault="007272C8" w:rsidP="00D413F9">
      <w:pPr>
        <w:pStyle w:val="Heading3"/>
      </w:pPr>
      <w:sdt>
        <w:sdtPr>
          <w:alias w:val="Enter dates from for company 1: "/>
          <w:tag w:val="Enter dates from for company 1: "/>
          <w:id w:val="1422072254"/>
          <w:placeholder>
            <w:docPart w:val="9C3E02C1BF3A46D6B92149A8D152E5B9"/>
          </w:placeholder>
          <w:temporary/>
          <w:showingPlcHdr/>
          <w15:appearance w15:val="hidden"/>
        </w:sdtPr>
        <w:sdtEndPr/>
        <w:sdtContent>
          <w:r w:rsidR="00D413F9" w:rsidRPr="00D413F9">
            <w:t>DATES FROM</w:t>
          </w:r>
        </w:sdtContent>
      </w:sdt>
      <w:r w:rsidR="00D413F9" w:rsidRPr="00D413F9">
        <w:t xml:space="preserve"> –</w:t>
      </w:r>
      <w:r w:rsidR="00D413F9">
        <w:t xml:space="preserve"> </w:t>
      </w:r>
      <w:sdt>
        <w:sdtPr>
          <w:alias w:val="Enter dates to for company 1: "/>
          <w:tag w:val="Enter dates to for company 1: "/>
          <w:id w:val="-701162428"/>
          <w:placeholder>
            <w:docPart w:val="942E7FDE2D344A60954D963D24394DCA"/>
          </w:placeholder>
          <w:temporary/>
          <w:showingPlcHdr/>
          <w15:appearance w15:val="hidden"/>
        </w:sdtPr>
        <w:sdtEndPr/>
        <w:sdtContent>
          <w:r w:rsidR="00D413F9" w:rsidRPr="00D413F9">
            <w:t>TO</w:t>
          </w:r>
        </w:sdtContent>
      </w:sdt>
    </w:p>
    <w:p w:rsidR="0023705D" w:rsidRPr="00513EFC" w:rsidRDefault="001521D3" w:rsidP="00513EFC">
      <w:pPr>
        <w:pStyle w:val="Heading2"/>
      </w:pPr>
      <w:r w:rsidRPr="001521D3">
        <w:t>W3school</w:t>
      </w:r>
      <w:r w:rsidR="00E03F71">
        <w:t xml:space="preserve"> </w:t>
      </w:r>
    </w:p>
    <w:p w:rsidR="00D413F9" w:rsidRPr="001521D3" w:rsidRDefault="001521D3" w:rsidP="00D413F9">
      <w:pPr>
        <w:rPr>
          <w:sz w:val="20"/>
          <w:szCs w:val="20"/>
        </w:rPr>
      </w:pPr>
      <w:r w:rsidRPr="001521D3">
        <w:rPr>
          <w:rFonts w:ascii="Arial" w:hAnsi="Arial" w:cs="Arial"/>
          <w:sz w:val="20"/>
          <w:szCs w:val="20"/>
          <w:shd w:val="clear" w:color="auto" w:fill="FFFFFF"/>
        </w:rPr>
        <w:t xml:space="preserve">W3school is the best website I get started with learning on the net. It has some great features which help you learn more about the </w:t>
      </w:r>
      <w:proofErr w:type="gramStart"/>
      <w:r w:rsidRPr="001521D3">
        <w:rPr>
          <w:rFonts w:ascii="Arial" w:hAnsi="Arial" w:cs="Arial"/>
          <w:sz w:val="20"/>
          <w:szCs w:val="20"/>
          <w:shd w:val="clear" w:color="auto" w:fill="FFFFFF"/>
        </w:rPr>
        <w:t>world wide web</w:t>
      </w:r>
      <w:proofErr w:type="gramEnd"/>
      <w:r w:rsidRPr="001521D3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D413F9" w:rsidRPr="00D413F9" w:rsidRDefault="007272C8" w:rsidP="00D413F9">
      <w:pPr>
        <w:pStyle w:val="Heading3"/>
      </w:pPr>
      <w:sdt>
        <w:sdtPr>
          <w:alias w:val="Enter dates from for company 2: "/>
          <w:tag w:val="Enter dates from for company 2: "/>
          <w:id w:val="-1664157075"/>
          <w:placeholder>
            <w:docPart w:val="780C255A92334DA4ABD9848E04DE5AD6"/>
          </w:placeholder>
          <w:temporary/>
          <w:showingPlcHdr/>
          <w15:appearance w15:val="hidden"/>
        </w:sdtPr>
        <w:sdtEndPr/>
        <w:sdtContent>
          <w:r w:rsidR="00D413F9" w:rsidRPr="00D413F9">
            <w:t>DATES FROM</w:t>
          </w:r>
        </w:sdtContent>
      </w:sdt>
      <w:r w:rsidR="00D413F9" w:rsidRPr="00D413F9">
        <w:t xml:space="preserve"> –</w:t>
      </w:r>
      <w:r w:rsidR="00D413F9">
        <w:t xml:space="preserve"> </w:t>
      </w:r>
      <w:sdt>
        <w:sdtPr>
          <w:alias w:val="Enter dates to for company 2: "/>
          <w:tag w:val="Enter dates to for company 2: "/>
          <w:id w:val="-1852256890"/>
          <w:placeholder>
            <w:docPart w:val="DAB5AF112BB04CA7BB950DFB7B5B7380"/>
          </w:placeholder>
          <w:temporary/>
          <w:showingPlcHdr/>
          <w15:appearance w15:val="hidden"/>
        </w:sdtPr>
        <w:sdtEndPr/>
        <w:sdtContent>
          <w:r w:rsidR="00D413F9" w:rsidRPr="00D413F9">
            <w:t>TO</w:t>
          </w:r>
        </w:sdtContent>
      </w:sdt>
    </w:p>
    <w:p w:rsidR="00D413F9" w:rsidRPr="00513EFC" w:rsidRDefault="001521D3" w:rsidP="00513EFC">
      <w:pPr>
        <w:pStyle w:val="Heading2"/>
      </w:pPr>
      <w:proofErr w:type="spellStart"/>
      <w:r w:rsidRPr="001521D3">
        <w:t>Youtube</w:t>
      </w:r>
      <w:proofErr w:type="spellEnd"/>
      <w:r w:rsidR="00E03F71">
        <w:t xml:space="preserve"> </w:t>
      </w:r>
    </w:p>
    <w:p w:rsidR="00D413F9" w:rsidRPr="001521D3" w:rsidRDefault="001521D3" w:rsidP="00D413F9">
      <w:pPr>
        <w:rPr>
          <w:sz w:val="20"/>
          <w:szCs w:val="20"/>
        </w:rPr>
      </w:pPr>
      <w:proofErr w:type="spellStart"/>
      <w:r w:rsidRPr="001521D3">
        <w:rPr>
          <w:rFonts w:ascii="Arial" w:hAnsi="Arial" w:cs="Arial"/>
          <w:sz w:val="20"/>
          <w:szCs w:val="20"/>
          <w:shd w:val="clear" w:color="auto" w:fill="FFFFFF"/>
        </w:rPr>
        <w:t>Youtube</w:t>
      </w:r>
      <w:proofErr w:type="spellEnd"/>
      <w:r w:rsidRPr="001521D3">
        <w:rPr>
          <w:rFonts w:ascii="Arial" w:hAnsi="Arial" w:cs="Arial"/>
          <w:sz w:val="20"/>
          <w:szCs w:val="20"/>
          <w:shd w:val="clear" w:color="auto" w:fill="FFFFFF"/>
        </w:rPr>
        <w:t xml:space="preserve"> helped me to develop my skill in creating projects, and developing a responsive website is also made easier through </w:t>
      </w:r>
      <w:proofErr w:type="spellStart"/>
      <w:r w:rsidRPr="001521D3">
        <w:rPr>
          <w:rFonts w:ascii="Arial" w:hAnsi="Arial" w:cs="Arial"/>
          <w:sz w:val="20"/>
          <w:szCs w:val="20"/>
          <w:shd w:val="clear" w:color="auto" w:fill="FFFFFF"/>
        </w:rPr>
        <w:t>youtube</w:t>
      </w:r>
      <w:proofErr w:type="spellEnd"/>
      <w:r w:rsidRPr="001521D3">
        <w:rPr>
          <w:rFonts w:ascii="Arial" w:hAnsi="Arial" w:cs="Arial"/>
          <w:sz w:val="20"/>
          <w:szCs w:val="20"/>
          <w:shd w:val="clear" w:color="auto" w:fill="FFFFFF"/>
        </w:rPr>
        <w:t>. I am able to learn new things in each video that can help me build a good website.</w:t>
      </w:r>
    </w:p>
    <w:p w:rsidR="0070237E" w:rsidRDefault="001521D3" w:rsidP="00725CB5">
      <w:pPr>
        <w:pStyle w:val="Heading1"/>
      </w:pPr>
      <w:proofErr w:type="spellStart"/>
      <w:r>
        <w:t>Expirence</w:t>
      </w:r>
      <w:proofErr w:type="spellEnd"/>
    </w:p>
    <w:p w:rsidR="009F04A9" w:rsidRPr="009F04A9" w:rsidRDefault="009F04A9" w:rsidP="00725CB5">
      <w:pPr>
        <w:pStyle w:val="Heading1"/>
        <w:rPr>
          <w:b w:val="0"/>
          <w:sz w:val="20"/>
          <w:szCs w:val="20"/>
        </w:rPr>
      </w:pPr>
      <w:r w:rsidRPr="009F04A9">
        <w:rPr>
          <w:b w:val="0"/>
          <w:sz w:val="20"/>
          <w:szCs w:val="20"/>
        </w:rPr>
        <w:t xml:space="preserve">2019- </w:t>
      </w:r>
      <w:proofErr w:type="gramStart"/>
      <w:r w:rsidRPr="009F04A9">
        <w:rPr>
          <w:b w:val="0"/>
          <w:sz w:val="20"/>
          <w:szCs w:val="20"/>
        </w:rPr>
        <w:t>current</w:t>
      </w:r>
      <w:proofErr w:type="gramEnd"/>
    </w:p>
    <w:p w:rsidR="0070237E" w:rsidRPr="00513EFC" w:rsidRDefault="009F04A9" w:rsidP="00513EFC">
      <w:pPr>
        <w:pStyle w:val="Heading2"/>
      </w:pPr>
      <w:r w:rsidRPr="009F04A9">
        <w:t>Web Developer</w:t>
      </w:r>
      <w:r w:rsidR="00E03F71">
        <w:t xml:space="preserve"> </w:t>
      </w:r>
    </w:p>
    <w:p w:rsidR="009F04A9" w:rsidRPr="009F04A9" w:rsidRDefault="009F04A9" w:rsidP="009F04A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404040" w:themeColor="text1" w:themeTint="BF"/>
        </w:rPr>
      </w:pPr>
      <w:r w:rsidRPr="009F04A9">
        <w:rPr>
          <w:rFonts w:ascii="Arial" w:hAnsi="Arial" w:cs="Arial"/>
          <w:color w:val="404040" w:themeColor="text1" w:themeTint="BF"/>
          <w:shd w:val="clear" w:color="auto" w:fill="FFFFFF"/>
        </w:rPr>
        <w:t>Created custom websites by harnessing HTML, CSS and JavaScript skills</w:t>
      </w:r>
      <w:r w:rsidRPr="009F04A9">
        <w:rPr>
          <w:rFonts w:ascii="Arial" w:hAnsi="Arial" w:cs="Arial"/>
          <w:color w:val="404040" w:themeColor="text1" w:themeTint="BF"/>
          <w:shd w:val="clear" w:color="auto" w:fill="FFFFFF"/>
        </w:rPr>
        <w:t xml:space="preserve">, </w:t>
      </w:r>
    </w:p>
    <w:p w:rsidR="00434074" w:rsidRPr="009F04A9" w:rsidRDefault="009F04A9" w:rsidP="0043407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82E67"/>
          <w:sz w:val="24"/>
          <w:szCs w:val="24"/>
        </w:rPr>
      </w:pPr>
      <w:r w:rsidRPr="009F04A9">
        <w:rPr>
          <w:rFonts w:ascii="Arial" w:eastAsia="Times New Roman" w:hAnsi="Arial" w:cs="Arial"/>
          <w:color w:val="404040" w:themeColor="text1" w:themeTint="BF"/>
        </w:rPr>
        <w:t>Designed and created eye-catching, functional, intuitive websites, continually exceeding client expectations</w:t>
      </w:r>
      <w:r w:rsidRPr="009F04A9">
        <w:rPr>
          <w:rFonts w:ascii="Arial" w:eastAsia="Times New Roman" w:hAnsi="Arial" w:cs="Arial"/>
          <w:color w:val="082E67"/>
          <w:sz w:val="24"/>
          <w:szCs w:val="24"/>
        </w:rPr>
        <w:t>.</w:t>
      </w:r>
    </w:p>
    <w:p w:rsidR="00BC7376" w:rsidRPr="00BC7376" w:rsidRDefault="00BC7376" w:rsidP="00BC7376"/>
    <w:sectPr w:rsidR="00BC737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2C8" w:rsidRDefault="007272C8" w:rsidP="00725803">
      <w:pPr>
        <w:spacing w:after="0"/>
      </w:pPr>
      <w:r>
        <w:separator/>
      </w:r>
    </w:p>
  </w:endnote>
  <w:endnote w:type="continuationSeparator" w:id="0">
    <w:p w:rsidR="007272C8" w:rsidRDefault="007272C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4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2C8" w:rsidRDefault="007272C8" w:rsidP="00725803">
      <w:pPr>
        <w:spacing w:after="0"/>
      </w:pPr>
      <w:r>
        <w:separator/>
      </w:r>
    </w:p>
  </w:footnote>
  <w:footnote w:type="continuationSeparator" w:id="0">
    <w:p w:rsidR="007272C8" w:rsidRDefault="007272C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FC33E24"/>
    <w:multiLevelType w:val="multilevel"/>
    <w:tmpl w:val="63CC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D3"/>
    <w:rsid w:val="00025E77"/>
    <w:rsid w:val="00027312"/>
    <w:rsid w:val="000645F2"/>
    <w:rsid w:val="00082F03"/>
    <w:rsid w:val="000835A0"/>
    <w:rsid w:val="000934A2"/>
    <w:rsid w:val="001521D3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272C8"/>
    <w:rsid w:val="007307A3"/>
    <w:rsid w:val="00752315"/>
    <w:rsid w:val="00857E6B"/>
    <w:rsid w:val="008968C4"/>
    <w:rsid w:val="008D7C1C"/>
    <w:rsid w:val="0092291B"/>
    <w:rsid w:val="00932D92"/>
    <w:rsid w:val="0095272C"/>
    <w:rsid w:val="00972024"/>
    <w:rsid w:val="009C1141"/>
    <w:rsid w:val="009F04A9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032B6B01-7133-4ED7-9ED6-E793E5A9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2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Dev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1780C9531A49ADA150E19199FF7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F2F14-D44A-4121-BD1A-BA85F0347ECD}"/>
      </w:docPartPr>
      <w:docPartBody>
        <w:p w:rsidR="00000000" w:rsidRDefault="00377B53">
          <w:pPr>
            <w:pStyle w:val="B11780C9531A49ADA150E19199FF75A9"/>
          </w:pPr>
          <w:r>
            <w:t>First Name</w:t>
          </w:r>
        </w:p>
      </w:docPartBody>
    </w:docPart>
    <w:docPart>
      <w:docPartPr>
        <w:name w:val="E7CC06BA227B4342A142D370D8CDB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681A6-048E-419C-AF36-623E5DE2AF43}"/>
      </w:docPartPr>
      <w:docPartBody>
        <w:p w:rsidR="00000000" w:rsidRDefault="00377B53">
          <w:pPr>
            <w:pStyle w:val="E7CC06BA227B4342A142D370D8CDB23A"/>
          </w:pPr>
          <w:r>
            <w:t>Last Name</w:t>
          </w:r>
        </w:p>
      </w:docPartBody>
    </w:docPart>
    <w:docPart>
      <w:docPartPr>
        <w:name w:val="990EC408AD5544F789277C3E6E642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573C5-6166-4D32-A6E9-48092049F993}"/>
      </w:docPartPr>
      <w:docPartBody>
        <w:p w:rsidR="00000000" w:rsidRDefault="00377B53">
          <w:pPr>
            <w:pStyle w:val="990EC408AD5544F789277C3E6E6425CD"/>
          </w:pPr>
          <w:r w:rsidRPr="009D0878">
            <w:t>Address</w:t>
          </w:r>
        </w:p>
      </w:docPartBody>
    </w:docPart>
    <w:docPart>
      <w:docPartPr>
        <w:name w:val="E98F1322C1214E25BA842E1ED22B4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2AFF0-D812-4753-B326-E484861DAC90}"/>
      </w:docPartPr>
      <w:docPartBody>
        <w:p w:rsidR="00000000" w:rsidRDefault="00377B53">
          <w:pPr>
            <w:pStyle w:val="E98F1322C1214E25BA842E1ED22B41A7"/>
          </w:pPr>
          <w:r w:rsidRPr="009D0878">
            <w:t>Phone</w:t>
          </w:r>
        </w:p>
      </w:docPartBody>
    </w:docPart>
    <w:docPart>
      <w:docPartPr>
        <w:name w:val="DCAF90309A7B49EA841BB19A13559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F7D4F-B287-409C-83D3-6A20C4B0BB2F}"/>
      </w:docPartPr>
      <w:docPartBody>
        <w:p w:rsidR="00000000" w:rsidRDefault="00377B53">
          <w:pPr>
            <w:pStyle w:val="DCAF90309A7B49EA841BB19A1355908E"/>
          </w:pPr>
          <w:r w:rsidRPr="009D0878">
            <w:t>Email</w:t>
          </w:r>
        </w:p>
      </w:docPartBody>
    </w:docPart>
    <w:docPart>
      <w:docPartPr>
        <w:name w:val="01FBC2F65731439ABC8ABE59E3888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B77F7-7B2E-4131-8E02-FDD1307BEDC2}"/>
      </w:docPartPr>
      <w:docPartBody>
        <w:p w:rsidR="00000000" w:rsidRDefault="00377B53">
          <w:pPr>
            <w:pStyle w:val="01FBC2F65731439ABC8ABE59E38887B5"/>
          </w:pPr>
          <w:r w:rsidRPr="009D0878">
            <w:t>LinkedIn Profile</w:t>
          </w:r>
        </w:p>
      </w:docPartBody>
    </w:docPart>
    <w:docPart>
      <w:docPartPr>
        <w:name w:val="C03C093716674506936A51C33A63A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EA0C6-16F4-4601-BA64-121E6652589D}"/>
      </w:docPartPr>
      <w:docPartBody>
        <w:p w:rsidR="00000000" w:rsidRDefault="00377B53">
          <w:pPr>
            <w:pStyle w:val="C03C093716674506936A51C33A63AC90"/>
          </w:pPr>
          <w:r w:rsidRPr="009D0878">
            <w:t>Twitter/Blog/Portfolio</w:t>
          </w:r>
        </w:p>
      </w:docPartBody>
    </w:docPart>
    <w:docPart>
      <w:docPartPr>
        <w:name w:val="2C571EFD25804758839729A2F5D12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3BAAF-5D52-4E7C-A4B1-315198FDA9BB}"/>
      </w:docPartPr>
      <w:docPartBody>
        <w:p w:rsidR="00000000" w:rsidRDefault="00377B53">
          <w:pPr>
            <w:pStyle w:val="2C571EFD25804758839729A2F5D1262C"/>
          </w:pPr>
          <w:r>
            <w:t>Skills</w:t>
          </w:r>
        </w:p>
      </w:docPartBody>
    </w:docPart>
    <w:docPart>
      <w:docPartPr>
        <w:name w:val="9C3E02C1BF3A46D6B92149A8D152E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31F32-05A1-4CB4-A2C7-434C4768406F}"/>
      </w:docPartPr>
      <w:docPartBody>
        <w:p w:rsidR="00000000" w:rsidRDefault="00377B53">
          <w:pPr>
            <w:pStyle w:val="9C3E02C1BF3A46D6B92149A8D152E5B9"/>
          </w:pPr>
          <w:r w:rsidRPr="00D413F9">
            <w:t>DATES FROM</w:t>
          </w:r>
        </w:p>
      </w:docPartBody>
    </w:docPart>
    <w:docPart>
      <w:docPartPr>
        <w:name w:val="942E7FDE2D344A60954D963D24394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A9DE1-E17A-4094-91CA-944392CACAB4}"/>
      </w:docPartPr>
      <w:docPartBody>
        <w:p w:rsidR="00000000" w:rsidRDefault="00377B53">
          <w:pPr>
            <w:pStyle w:val="942E7FDE2D344A60954D963D24394DCA"/>
          </w:pPr>
          <w:r w:rsidRPr="00D413F9">
            <w:t>TO</w:t>
          </w:r>
        </w:p>
      </w:docPartBody>
    </w:docPart>
    <w:docPart>
      <w:docPartPr>
        <w:name w:val="780C255A92334DA4ABD9848E04DE5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EF776-7EBD-4253-8C46-25405CD0594A}"/>
      </w:docPartPr>
      <w:docPartBody>
        <w:p w:rsidR="00000000" w:rsidRDefault="00377B53">
          <w:pPr>
            <w:pStyle w:val="780C255A92334DA4ABD9848E04DE5AD6"/>
          </w:pPr>
          <w:r w:rsidRPr="00D413F9">
            <w:t>DATES FROM</w:t>
          </w:r>
        </w:p>
      </w:docPartBody>
    </w:docPart>
    <w:docPart>
      <w:docPartPr>
        <w:name w:val="DAB5AF112BB04CA7BB950DFB7B5B7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126EC-C77C-4363-9281-2FFBAF2EF1D6}"/>
      </w:docPartPr>
      <w:docPartBody>
        <w:p w:rsidR="00000000" w:rsidRDefault="00377B53">
          <w:pPr>
            <w:pStyle w:val="DAB5AF112BB04CA7BB950DFB7B5B7380"/>
          </w:pPr>
          <w:r w:rsidRPr="00D413F9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53"/>
    <w:rsid w:val="0037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1780C9531A49ADA150E19199FF75A9">
    <w:name w:val="B11780C9531A49ADA150E19199FF75A9"/>
  </w:style>
  <w:style w:type="paragraph" w:customStyle="1" w:styleId="E7CC06BA227B4342A142D370D8CDB23A">
    <w:name w:val="E7CC06BA227B4342A142D370D8CDB23A"/>
  </w:style>
  <w:style w:type="paragraph" w:customStyle="1" w:styleId="990EC408AD5544F789277C3E6E6425CD">
    <w:name w:val="990EC408AD5544F789277C3E6E6425CD"/>
  </w:style>
  <w:style w:type="paragraph" w:customStyle="1" w:styleId="E98F1322C1214E25BA842E1ED22B41A7">
    <w:name w:val="E98F1322C1214E25BA842E1ED22B41A7"/>
  </w:style>
  <w:style w:type="paragraph" w:customStyle="1" w:styleId="DCAF90309A7B49EA841BB19A1355908E">
    <w:name w:val="DCAF90309A7B49EA841BB19A1355908E"/>
  </w:style>
  <w:style w:type="paragraph" w:customStyle="1" w:styleId="01FBC2F65731439ABC8ABE59E38887B5">
    <w:name w:val="01FBC2F65731439ABC8ABE59E38887B5"/>
  </w:style>
  <w:style w:type="paragraph" w:customStyle="1" w:styleId="C03C093716674506936A51C33A63AC90">
    <w:name w:val="C03C093716674506936A51C33A63AC90"/>
  </w:style>
  <w:style w:type="paragraph" w:customStyle="1" w:styleId="A83A37247500416D8973CF4F02BD10BF">
    <w:name w:val="A83A37247500416D8973CF4F02BD10BF"/>
  </w:style>
  <w:style w:type="paragraph" w:customStyle="1" w:styleId="2C571EFD25804758839729A2F5D1262C">
    <w:name w:val="2C571EFD25804758839729A2F5D1262C"/>
  </w:style>
  <w:style w:type="paragraph" w:customStyle="1" w:styleId="E317FCDAB93C4463A6E3A1326FBF7789">
    <w:name w:val="E317FCDAB93C4463A6E3A1326FBF7789"/>
  </w:style>
  <w:style w:type="paragraph" w:customStyle="1" w:styleId="DD44542843574436AFDAB67BF83B1C5D">
    <w:name w:val="DD44542843574436AFDAB67BF83B1C5D"/>
  </w:style>
  <w:style w:type="paragraph" w:customStyle="1" w:styleId="2ECD3DF7E9604BD9B2F07CDAB19B892F">
    <w:name w:val="2ECD3DF7E9604BD9B2F07CDAB19B892F"/>
  </w:style>
  <w:style w:type="paragraph" w:customStyle="1" w:styleId="6BB50BD8EDE64142849ED5DA41330A29">
    <w:name w:val="6BB50BD8EDE64142849ED5DA41330A29"/>
  </w:style>
  <w:style w:type="paragraph" w:customStyle="1" w:styleId="C00C40E8237345CABD8359266B6B75BB">
    <w:name w:val="C00C40E8237345CABD8359266B6B75BB"/>
  </w:style>
  <w:style w:type="paragraph" w:customStyle="1" w:styleId="A59EC8ADCC8244D0B6FF331E1595345F">
    <w:name w:val="A59EC8ADCC8244D0B6FF331E1595345F"/>
  </w:style>
  <w:style w:type="paragraph" w:customStyle="1" w:styleId="9C3E02C1BF3A46D6B92149A8D152E5B9">
    <w:name w:val="9C3E02C1BF3A46D6B92149A8D152E5B9"/>
  </w:style>
  <w:style w:type="paragraph" w:customStyle="1" w:styleId="942E7FDE2D344A60954D963D24394DCA">
    <w:name w:val="942E7FDE2D344A60954D963D24394DCA"/>
  </w:style>
  <w:style w:type="paragraph" w:customStyle="1" w:styleId="158057193F284FF0A6F3B329C5528DDF">
    <w:name w:val="158057193F284FF0A6F3B329C5528DDF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4470FD5491A1459E848F75A11A66D7B6">
    <w:name w:val="4470FD5491A1459E848F75A11A66D7B6"/>
  </w:style>
  <w:style w:type="paragraph" w:customStyle="1" w:styleId="1D5E7FFA530146F08F2551C3436F2CB4">
    <w:name w:val="1D5E7FFA530146F08F2551C3436F2CB4"/>
  </w:style>
  <w:style w:type="paragraph" w:customStyle="1" w:styleId="780C255A92334DA4ABD9848E04DE5AD6">
    <w:name w:val="780C255A92334DA4ABD9848E04DE5AD6"/>
  </w:style>
  <w:style w:type="paragraph" w:customStyle="1" w:styleId="DAB5AF112BB04CA7BB950DFB7B5B7380">
    <w:name w:val="DAB5AF112BB04CA7BB950DFB7B5B7380"/>
  </w:style>
  <w:style w:type="paragraph" w:customStyle="1" w:styleId="4FDB91D33C96497EA3B83A0F846350D3">
    <w:name w:val="4FDB91D33C96497EA3B83A0F846350D3"/>
  </w:style>
  <w:style w:type="paragraph" w:customStyle="1" w:styleId="F2CEDE60816540D9A934E1AD4E2810D2">
    <w:name w:val="F2CEDE60816540D9A934E1AD4E2810D2"/>
  </w:style>
  <w:style w:type="paragraph" w:customStyle="1" w:styleId="4560CEBBA6F54416A289D8B65947BED9">
    <w:name w:val="4560CEBBA6F54416A289D8B65947BED9"/>
  </w:style>
  <w:style w:type="paragraph" w:customStyle="1" w:styleId="233328803FB644EFB1BFA54234D12989">
    <w:name w:val="233328803FB644EFB1BFA54234D12989"/>
  </w:style>
  <w:style w:type="paragraph" w:customStyle="1" w:styleId="64B0A4B593234A08853D3FBDE6095ADF">
    <w:name w:val="64B0A4B593234A08853D3FBDE6095ADF"/>
  </w:style>
  <w:style w:type="paragraph" w:customStyle="1" w:styleId="9065EEDB03B44FB48E86398A635109D7">
    <w:name w:val="9065EEDB03B44FB48E86398A635109D7"/>
  </w:style>
  <w:style w:type="paragraph" w:customStyle="1" w:styleId="A2518E0297574E68A28080F69FE44897">
    <w:name w:val="A2518E0297574E68A28080F69FE44897"/>
  </w:style>
  <w:style w:type="paragraph" w:customStyle="1" w:styleId="CA2D1F20065547F2A00E23F64B66D3E8">
    <w:name w:val="CA2D1F20065547F2A00E23F64B66D3E8"/>
  </w:style>
  <w:style w:type="paragraph" w:customStyle="1" w:styleId="0489500A2F9D49108F653E57CC3ECDFA">
    <w:name w:val="0489500A2F9D49108F653E57CC3ECDFA"/>
  </w:style>
  <w:style w:type="paragraph" w:customStyle="1" w:styleId="CA59296F7E5A46FE9906DFCEC2EFD3AE">
    <w:name w:val="CA59296F7E5A46FE9906DFCEC2EFD3AE"/>
  </w:style>
  <w:style w:type="paragraph" w:customStyle="1" w:styleId="7618BFD13B624377A993047EA0103E5A">
    <w:name w:val="7618BFD13B624377A993047EA0103E5A"/>
  </w:style>
  <w:style w:type="paragraph" w:customStyle="1" w:styleId="20E782F5F80447589DCDA3111E73381E">
    <w:name w:val="20E782F5F80447589DCDA3111E73381E"/>
  </w:style>
  <w:style w:type="paragraph" w:customStyle="1" w:styleId="70906A7A1B964C888668B017EED0B543">
    <w:name w:val="70906A7A1B964C888668B017EED0B543"/>
  </w:style>
  <w:style w:type="paragraph" w:customStyle="1" w:styleId="6BEA068624A94A9D9B2FA1DC2A6417FC">
    <w:name w:val="6BEA068624A94A9D9B2FA1DC2A6417FC"/>
  </w:style>
  <w:style w:type="paragraph" w:customStyle="1" w:styleId="253A304394CE43298AF0896A205BD7D4">
    <w:name w:val="253A304394CE43298AF0896A205BD7D4"/>
  </w:style>
  <w:style w:type="paragraph" w:customStyle="1" w:styleId="C497E22120704EDC9D070EECC3A55869">
    <w:name w:val="C497E22120704EDC9D070EECC3A558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Samuel</Abstract>
  <CompanyAddress>Ilogbo Eremi, Oko-afo, Badagry</CompanyAddress>
  <CompanyPhone>+2349134422903</CompanyPhone>
  <CompanyFax/>
  <CompanyEmail>Samueldamilare622@gmail.com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AD85B8-B04F-4A11-89E1-EFFBAA9C4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DamDev</dc:creator>
  <cp:keywords/>
  <dc:description/>
  <cp:lastModifiedBy>DamDev</cp:lastModifiedBy>
  <cp:revision>1</cp:revision>
  <dcterms:created xsi:type="dcterms:W3CDTF">2022-08-11T22:44:00Z</dcterms:created>
  <dcterms:modified xsi:type="dcterms:W3CDTF">2022-08-11T23:06:00Z</dcterms:modified>
  <cp:category>Damilare</cp:category>
  <cp:contentStatus>@DAgbelemo</cp:contentStatus>
</cp:coreProperties>
</file>